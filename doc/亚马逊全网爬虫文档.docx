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pict>
          <v:rect id="_x0000_s1028" o:spid="_x0000_s1028" o:spt="1" style="position:absolute;left:0pt;margin-left:161.85pt;margin-top:388.7pt;height:69pt;width:323.4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en-US"/>
                    </w:rPr>
                  </w:pPr>
                  <w:bookmarkStart w:id="36" w:name="_Abstract#1458711856"/>
                  <w:r>
                    <w:rPr>
                      <w:rFonts w:hint="eastAsia"/>
                      <w:color w:val="808080"/>
                      <w:sz w:val="24"/>
                      <w:szCs w:val="36"/>
                      <w:lang w:val="en-US"/>
                    </w:rPr>
                    <w:t>[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val="en-US" w:eastAsia="zh-CN"/>
                    </w:rPr>
                    <w:t>智干商业智能部，关于美国亚马逊电子商务平台商品排名数据相关需求，全网爬虫设计，开发和使用文档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val="en-US"/>
                    </w:rPr>
                    <w:t>]</w:t>
                  </w:r>
                  <w:bookmarkEnd w:id="36"/>
                </w:p>
              </w:txbxContent>
            </v:textbox>
          </v:rect>
        </w:pict>
      </w:r>
      <w:r>
        <w:pict>
          <v:rect id="_x0000_s1027" o:spid="_x0000_s1027" o:spt="1" style="position:absolute;left:0pt;margin-left:4pt;margin-top:315pt;height:69.6pt;width:485.4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9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</w:rPr>
                  </w:pPr>
                  <w:bookmarkStart w:id="37" w:name="_Title#3910760528"/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[亚马逊全网爬虫文档</w:t>
                  </w:r>
                  <w:r>
                    <w:rPr>
                      <w:rFonts w:hint="eastAsia"/>
                      <w:color w:val="5590CC"/>
                      <w:sz w:val="84"/>
                      <w:lang w:val="zh-CN"/>
                    </w:rPr>
                    <w:t>]</w:t>
                  </w:r>
                  <w:bookmarkEnd w:id="37"/>
                </w:p>
              </w:txbxContent>
            </v:textbox>
          </v:rect>
        </w:pict>
      </w:r>
      <w:r>
        <w:pict>
          <v:shape id="_x0000_s1026" o:spid="_x0000_s1026" o:spt="202" type="#_x0000_t202" style="position:absolute;left:0pt;margin-left:157.45pt;margin-top:615.6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bookmarkStart w:id="38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[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en-US" w:eastAsia="zh-CN"/>
                    </w:rPr>
                    <w:t>时间:2016/10/20 汇编：商业智能部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]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38"/>
                </w:p>
              </w:txbxContent>
            </v:textbox>
          </v:shape>
        </w:pict>
      </w:r>
      <w:bookmarkStart w:id="40" w:name="_GoBack"/>
      <w:bookmarkEnd w:id="40"/>
      <w:r>
        <w:pict>
          <v:rect id="_x0000_s1029" o:spid="_x0000_s1029" o:spt="1" style="position:absolute;left:0pt;margin-left:-417pt;margin-top:0.75pt;height:208.8pt;width:418.4pt;mso-position-horizontal-relative:char;mso-position-vertical-relative:line;z-index:251658240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pStyle w:val="18"/>
                    <w:rPr>
                      <w:rFonts w:hint="eastAsia" w:eastAsia="宋体"/>
                      <w:lang w:val="en-US" w:eastAsia="zh-CN"/>
                    </w:rPr>
                  </w:pPr>
                  <w:bookmarkStart w:id="39" w:name="_Company#582980264"/>
                  <w:r>
                    <w:rPr>
                      <w:rFonts w:hint="eastAsia"/>
                      <w:lang w:val="en-US" w:eastAsia="zh-CN"/>
                    </w:rPr>
                    <w:t>[广州智干电子商务有限公司]</w:t>
                  </w:r>
                  <w:bookmarkEnd w:id="39"/>
                </w:p>
              </w:txbxContent>
            </v:textbox>
          </v:rect>
        </w:pict>
      </w:r>
    </w:p>
    <w:p>
      <w:pPr>
        <w:pStyle w:val="8"/>
        <w:tabs>
          <w:tab w:val="right" w:leader="dot" w:pos="10466"/>
        </w:tabs>
        <w:rPr>
          <w:rFonts w:hint="eastAsia"/>
          <w:sz w:val="24"/>
          <w:szCs w:val="32"/>
          <w:lang w:val="en-US" w:eastAsia="zh-CN"/>
        </w:rPr>
        <w:sectPr>
          <w:pgSz w:w="11906" w:h="16838"/>
          <w:pgMar w:top="720" w:right="720" w:bottom="720" w:left="72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8"/>
        <w:tabs>
          <w:tab w:val="right" w:leader="dot" w:pos="10466"/>
        </w:tabs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TOC \o "1-3" \h \u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_Toc24913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一．</w:t>
      </w:r>
      <w:r>
        <w:rPr>
          <w:rFonts w:hint="eastAsia"/>
        </w:rPr>
        <w:t>前言</w:t>
      </w:r>
      <w:r>
        <w:tab/>
      </w:r>
      <w:r>
        <w:fldChar w:fldCharType="begin"/>
      </w:r>
      <w:r>
        <w:instrText xml:space="preserve"> PAGEREF _Toc24913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_Toc1277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_Toc1277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_Toc29060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开发安排</w:t>
      </w:r>
      <w:r>
        <w:tab/>
      </w:r>
      <w:r>
        <w:fldChar w:fldCharType="begin"/>
      </w:r>
      <w:r>
        <w:instrText xml:space="preserve"> PAGEREF _Toc29060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_Toc7801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</w:t>
      </w:r>
      <w:r>
        <w:rPr>
          <w:rFonts w:hint="eastAsia"/>
        </w:rPr>
        <w:t>亚马逊美国站爬虫软件设计</w:t>
      </w:r>
      <w:r>
        <w:tab/>
      </w:r>
      <w:r>
        <w:fldChar w:fldCharType="begin"/>
      </w:r>
      <w:r>
        <w:instrText xml:space="preserve"> PAGEREF _Toc7801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_Toc5226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类目</w:t>
      </w:r>
      <w:r>
        <w:tab/>
      </w:r>
      <w:r>
        <w:fldChar w:fldCharType="begin"/>
      </w:r>
      <w:r>
        <w:instrText xml:space="preserve"> PAGEREF _Toc5226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_Toc32468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存储（空间）</w:t>
      </w:r>
      <w:r>
        <w:tab/>
      </w:r>
      <w:r>
        <w:fldChar w:fldCharType="begin"/>
      </w:r>
      <w:r>
        <w:instrText xml:space="preserve"> PAGEREF _Toc32468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_Toc21199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速度（时间）</w:t>
      </w:r>
      <w:r>
        <w:tab/>
      </w:r>
      <w:r>
        <w:fldChar w:fldCharType="begin"/>
      </w:r>
      <w:r>
        <w:instrText xml:space="preserve"> PAGEREF _Toc21199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_Toc30055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局限（反爬）</w:t>
      </w:r>
      <w:r>
        <w:tab/>
      </w:r>
      <w:r>
        <w:fldChar w:fldCharType="begin"/>
      </w:r>
      <w:r>
        <w:instrText xml:space="preserve"> PAGEREF _Toc30055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_Toc27001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分布式</w:t>
      </w:r>
      <w:r>
        <w:tab/>
      </w:r>
      <w:r>
        <w:fldChar w:fldCharType="begin"/>
      </w:r>
      <w:r>
        <w:instrText xml:space="preserve"> PAGEREF _Toc27001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_Toc4961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</w:t>
      </w:r>
      <w:r>
        <w:rPr>
          <w:rFonts w:hint="eastAsia"/>
        </w:rPr>
        <w:t>亚马逊美国站爬虫软件使用</w:t>
      </w:r>
      <w:r>
        <w:tab/>
      </w:r>
      <w:r>
        <w:fldChar w:fldCharType="begin"/>
      </w:r>
      <w:r>
        <w:instrText xml:space="preserve"> PAGEREF _Toc4961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_Toc30266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</w:rPr>
        <w:t>1. 修改配置文件</w:t>
      </w:r>
      <w:r>
        <w:tab/>
      </w:r>
      <w:r>
        <w:fldChar w:fldCharType="begin"/>
      </w:r>
      <w:r>
        <w:instrText xml:space="preserve"> PAGEREF _Toc30266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_Toc4913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全局配置</w:t>
      </w:r>
      <w:r>
        <w:tab/>
      </w:r>
      <w:r>
        <w:fldChar w:fldCharType="begin"/>
      </w:r>
      <w:r>
        <w:instrText xml:space="preserve"> PAGEREF _Toc4913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_Toc30268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日志配置</w:t>
      </w:r>
      <w:r>
        <w:tab/>
      </w:r>
      <w:r>
        <w:fldChar w:fldCharType="begin"/>
      </w:r>
      <w:r>
        <w:instrText xml:space="preserve"> PAGEREF _Toc30268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_Toc16377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建立数据库</w:t>
      </w:r>
      <w:r>
        <w:tab/>
      </w:r>
      <w:r>
        <w:fldChar w:fldCharType="begin"/>
      </w:r>
      <w:r>
        <w:instrText xml:space="preserve"> PAGEREF _Toc16377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_Toc26646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基础数据库smart_base</w:t>
      </w:r>
      <w:r>
        <w:tab/>
      </w:r>
      <w:r>
        <w:fldChar w:fldCharType="begin"/>
      </w:r>
      <w:r>
        <w:instrText xml:space="preserve"> PAGEREF _Toc26646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_Toc1523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商品数据库smart_item</w:t>
      </w:r>
      <w:r>
        <w:tab/>
      </w:r>
      <w:r>
        <w:fldChar w:fldCharType="begin"/>
      </w:r>
      <w:r>
        <w:instrText xml:space="preserve"> PAGEREF _Toc1523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_Toc14128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爬虫使用bin/spider</w:t>
      </w:r>
      <w:r>
        <w:tab/>
      </w:r>
      <w:r>
        <w:fldChar w:fldCharType="begin"/>
      </w:r>
      <w:r>
        <w:instrText xml:space="preserve"> PAGEREF _Toc14128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_Toc23218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urlspider排名类目爬虫</w:t>
      </w:r>
      <w:r>
        <w:tab/>
      </w:r>
      <w:r>
        <w:fldChar w:fldCharType="begin"/>
      </w:r>
      <w:r>
        <w:instrText xml:space="preserve"> PAGEREF _Toc23218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_Toc879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ratespider排名爬虫</w:t>
      </w:r>
      <w:r>
        <w:tab/>
      </w:r>
      <w:r>
        <w:fldChar w:fldCharType="begin"/>
      </w:r>
      <w:r>
        <w:instrText xml:space="preserve"> PAGEREF _Toc879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_Toc25756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辅助工具使用bin/tool</w:t>
      </w:r>
      <w:r>
        <w:tab/>
      </w:r>
      <w:r>
        <w:fldChar w:fldCharType="begin"/>
      </w:r>
      <w:r>
        <w:instrText xml:space="preserve"> PAGEREF _Toc25756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_Toc12117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proxyfiletool.py</w:t>
      </w:r>
      <w:r>
        <w:tab/>
      </w:r>
      <w:r>
        <w:fldChar w:fldCharType="begin"/>
      </w:r>
      <w:r>
        <w:instrText xml:space="preserve"> PAGEREF _Toc12117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_Toc17178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proxymysqltool.py</w:t>
      </w:r>
      <w:r>
        <w:tab/>
      </w:r>
      <w:r>
        <w:fldChar w:fldCharType="begin"/>
      </w:r>
      <w:r>
        <w:instrText xml:space="preserve"> PAGEREF _Toc17178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_Toc12269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createtabletool.py</w:t>
      </w:r>
      <w:r>
        <w:tab/>
      </w:r>
      <w:r>
        <w:fldChar w:fldCharType="begin"/>
      </w:r>
      <w:r>
        <w:instrText xml:space="preserve"> PAGEREF _Toc12269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_Toc9541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4.4 </w:t>
      </w:r>
      <w:r>
        <w:rPr>
          <w:rFonts w:hint="eastAsia"/>
        </w:rPr>
        <w:t>urlspidertool.py</w:t>
      </w:r>
      <w:r>
        <w:tab/>
      </w:r>
      <w:r>
        <w:fldChar w:fldCharType="begin"/>
      </w:r>
      <w:r>
        <w:instrText xml:space="preserve"> PAGEREF _Toc9541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_Toc13621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validurlspidertool.py</w:t>
      </w:r>
      <w:r>
        <w:tab/>
      </w:r>
      <w:r>
        <w:fldChar w:fldCharType="begin"/>
      </w:r>
      <w:r>
        <w:instrText xml:space="preserve"> PAGEREF _Toc13621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_Toc2856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 testproxytool.py</w:t>
      </w:r>
      <w:r>
        <w:tab/>
      </w:r>
      <w:r>
        <w:fldChar w:fldCharType="begin"/>
      </w:r>
      <w:r>
        <w:instrText xml:space="preserve"> PAGEREF _Toc2856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_Toc14072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客户端工具</w:t>
      </w:r>
      <w:r>
        <w:tab/>
      </w:r>
      <w:r>
        <w:fldChar w:fldCharType="begin"/>
      </w:r>
      <w:r>
        <w:instrText xml:space="preserve"> PAGEREF _Toc14072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_Toc11714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client/exportdata.py 导数据</w:t>
      </w:r>
      <w:r>
        <w:tab/>
      </w:r>
      <w:r>
        <w:fldChar w:fldCharType="begin"/>
      </w:r>
      <w:r>
        <w:instrText xml:space="preserve"> PAGEREF _Toc11714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_Toc4387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client/saveproxyredis.py 拯救IP</w:t>
      </w:r>
      <w:r>
        <w:tab/>
      </w:r>
      <w:r>
        <w:fldChar w:fldCharType="begin"/>
      </w:r>
      <w:r>
        <w:instrText xml:space="preserve"> PAGEREF _Toc4387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_Toc11378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 </w:t>
      </w:r>
      <w:r>
        <w:rPr>
          <w:rFonts w:hint="eastAsia"/>
        </w:rPr>
        <w:t>外部文件数据存储架构</w:t>
      </w:r>
      <w:r>
        <w:tab/>
      </w:r>
      <w:r>
        <w:fldChar w:fldCharType="begin"/>
      </w:r>
      <w:r>
        <w:instrText xml:space="preserve"> PAGEREF _Toc11378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_Toc29727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四．</w:t>
      </w:r>
      <w:r>
        <w:rPr>
          <w:rFonts w:hint="eastAsia"/>
        </w:rPr>
        <w:t>服务器规划</w:t>
      </w:r>
      <w:r>
        <w:tab/>
      </w:r>
      <w:r>
        <w:fldChar w:fldCharType="begin"/>
      </w:r>
      <w:r>
        <w:instrText xml:space="preserve"> PAGEREF _Toc29727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_Toc21111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五．</w:t>
      </w:r>
      <w:r>
        <w:rPr>
          <w:rFonts w:hint="default"/>
        </w:rPr>
        <w:t>服务器行为准则</w:t>
      </w:r>
      <w:r>
        <w:tab/>
      </w:r>
      <w:r>
        <w:fldChar w:fldCharType="begin"/>
      </w:r>
      <w:r>
        <w:instrText xml:space="preserve"> PAGEREF _Toc21111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_Toc20673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default"/>
        </w:rPr>
        <w:t>基本命令</w:t>
      </w:r>
      <w:r>
        <w:tab/>
      </w:r>
      <w:r>
        <w:fldChar w:fldCharType="begin"/>
      </w:r>
      <w:r>
        <w:instrText xml:space="preserve"> PAGEREF _Toc20673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_Toc7585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default"/>
        </w:rPr>
        <w:t>规范</w:t>
      </w:r>
      <w:r>
        <w:tab/>
      </w:r>
      <w:r>
        <w:fldChar w:fldCharType="begin"/>
      </w:r>
      <w:r>
        <w:instrText xml:space="preserve"> PAGEREF _Toc7585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_Toc25787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default"/>
        </w:rPr>
        <w:t>维护</w:t>
      </w:r>
      <w:r>
        <w:tab/>
      </w:r>
      <w:r>
        <w:fldChar w:fldCharType="begin"/>
      </w:r>
      <w:r>
        <w:instrText xml:space="preserve"> PAGEREF _Toc25787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_Toc14189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六．英文介绍</w:t>
      </w:r>
      <w:r>
        <w:tab/>
      </w:r>
      <w:r>
        <w:fldChar w:fldCharType="begin"/>
      </w:r>
      <w:r>
        <w:instrText xml:space="preserve"> PAGEREF _Toc14189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  <w:sectPr>
          <w:footerReference r:id="rId3" w:type="default"/>
          <w:pgSz w:w="11906" w:h="16838"/>
          <w:pgMar w:top="720" w:right="720" w:bottom="720" w:left="72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24913"/>
      <w:r>
        <w:rPr>
          <w:rFonts w:hint="eastAsia"/>
          <w:lang w:val="en-US" w:eastAsia="zh-CN"/>
        </w:rPr>
        <w:t>一．</w:t>
      </w:r>
      <w:r>
        <w:rPr>
          <w:rFonts w:hint="eastAsia"/>
        </w:rPr>
        <w:t>前言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智干电子商务有限公司主要从事境外电商运营，因为业务需要，需要建立</w:t>
      </w:r>
      <w:r>
        <w:rPr>
          <w:rFonts w:hint="eastAsia"/>
          <w:lang w:val="en-US" w:eastAsia="zh-CN"/>
        </w:rPr>
        <w:t>商业智能</w:t>
      </w:r>
      <w:r>
        <w:rPr>
          <w:rFonts w:hint="eastAsia"/>
        </w:rPr>
        <w:t>部门。目前的需求是实现网络爬虫抓取电商平台数据，进行亚马逊商品数字运营。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" w:name="_Toc1277"/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需求</w:t>
      </w:r>
      <w:bookmarkEnd w:id="1"/>
    </w:p>
    <w:p>
      <w:pPr>
        <w:rPr>
          <w:rFonts w:hint="eastAsia"/>
        </w:rPr>
      </w:pPr>
      <w:r>
        <w:rPr>
          <w:rFonts w:hint="eastAsia"/>
        </w:rPr>
        <w:t>需求如下：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1. 实现爬虫抓取亚马逊各级类目的最小类目Top100的排名，保存在数据库，方便抽取成EXCEL文件给业务人员使用,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要求爬虫稳定，爬取速度适宜，不影响日常使用。团队使用Python语言开发爬虫，替代火车头第三方软件，以后会进行优化，使用Golang或Java开发。爬取美国站优先。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3. 开发亚马逊小工具，如亚马逊后台的各种数据抓取工具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开发其他爬虫，如京东爬虫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对产生的数据进行分析，挖掘有用的信息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29060"/>
      <w:r>
        <w:rPr>
          <w:rFonts w:hint="eastAsia"/>
          <w:lang w:val="en-US" w:eastAsia="zh-CN"/>
        </w:rPr>
        <w:t>开发安排</w:t>
      </w:r>
      <w:bookmarkEnd w:id="2"/>
    </w:p>
    <w:p>
      <w:pPr>
        <w:rPr>
          <w:rFonts w:hint="eastAsia"/>
        </w:rPr>
      </w:pPr>
      <w:r>
        <w:rPr>
          <w:rFonts w:hint="eastAsia"/>
        </w:rPr>
        <w:t>爬取美国站商品分类下排名数据，进入商品详情页获取大类排名。开发使用python，轮转IP，轮转Useragent，</w:t>
      </w:r>
      <w:r>
        <w:rPr>
          <w:rFonts w:hint="eastAsia"/>
          <w:lang w:val="en-US" w:eastAsia="zh-CN"/>
        </w:rPr>
        <w:t>支持并行抓取，</w:t>
      </w:r>
      <w:r>
        <w:rPr>
          <w:rFonts w:hint="eastAsia"/>
        </w:rPr>
        <w:t>数据保存在数据库mysql，考虑速度问题，分模块，分类目多只爬虫分布式爬取。数据库设计为该项目较重要部分。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任务1：IP池构造，UA池构造，基础代码架构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任务2：开发类目爬虫抓取所有类目，提取URL，存入数据库（需设计）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任务3：开发商品排名爬虫，提取URL链接，存入数据库（需设计）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任务4：开发商品抓取分布模块，批量抓取商品详情页，存入数据库(需设计)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任务5：爬虫测试,部署生产环境，把爬虫部署至生产环节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任务6：撰写设计和使用文档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时间安排：两周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jc w:val="center"/>
        <w:rPr>
          <w:rFonts w:hint="eastAsia"/>
        </w:rPr>
      </w:pPr>
      <w:bookmarkStart w:id="3" w:name="_Toc7801"/>
      <w:r>
        <w:rPr>
          <w:rFonts w:hint="eastAsia"/>
          <w:lang w:val="en-US" w:eastAsia="zh-CN"/>
        </w:rPr>
        <w:t>二．</w:t>
      </w:r>
      <w:r>
        <w:rPr>
          <w:rFonts w:hint="eastAsia"/>
        </w:rPr>
        <w:t>亚马逊美国站爬虫软件设计</w:t>
      </w:r>
      <w:bookmarkEnd w:id="3"/>
    </w:p>
    <w:p>
      <w:pPr>
        <w:pStyle w:val="3"/>
        <w:rPr>
          <w:rFonts w:hint="eastAsia"/>
        </w:rPr>
      </w:pPr>
      <w:bookmarkStart w:id="4" w:name="_Toc5226"/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类目</w:t>
      </w:r>
      <w:bookmarkEnd w:id="4"/>
    </w:p>
    <w:p>
      <w:pPr>
        <w:rPr>
          <w:rFonts w:hint="eastAsia"/>
        </w:rPr>
      </w:pPr>
      <w:r>
        <w:rPr>
          <w:rFonts w:hint="eastAsia"/>
        </w:rPr>
        <w:t>通过爬取亚马逊类目，获得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只统计到五级类目，后来增加到六级，未计入计算）</w:t>
      </w:r>
    </w:p>
    <w:p>
      <w:pPr>
        <w:rPr>
          <w:rFonts w:hint="eastAsia"/>
        </w:rPr>
      </w:pPr>
    </w:p>
    <w:tbl>
      <w:tblPr>
        <w:tblStyle w:val="15"/>
        <w:tblW w:w="108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7"/>
        <w:gridCol w:w="3626"/>
        <w:gridCol w:w="362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" w:hRule="atLeast"/>
          <w:tblHeader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center"/>
              <w:rPr>
                <w:rFonts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大类名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类目数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最小类目数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Arts_ Crafts &amp; Sewing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638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535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Automotive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2900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2538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Baby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336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274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Beauty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358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298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Camera &amp; Photo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237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191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Cell Phones &amp; Accessories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66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54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Clothing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365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298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Computers &amp; Accessories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297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249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Electronics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1829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1510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Health &amp; Personal Care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1054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875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Home &amp; Kitchen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2016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1685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Home Improvement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1484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1243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Industrial &amp; Scientific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3230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2752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Jewelry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176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143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Kitchen &amp; Dining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935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804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Musical Instruments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592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473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Office Products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837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705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Patio_ Lawn &amp; Garden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551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459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Pet Supplies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488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393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Shoes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200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170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Sports &amp; Outdoors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1688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1468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Toys &amp; Games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746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614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Video Games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722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564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Watches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22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17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2" w:hRule="atLeast"/>
        </w:trPr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总计</w:t>
            </w:r>
          </w:p>
        </w:tc>
        <w:tc>
          <w:tcPr>
            <w:tcW w:w="36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21767</w:t>
            </w:r>
          </w:p>
        </w:tc>
        <w:tc>
          <w:tcPr>
            <w:tcW w:w="36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18312</w:t>
            </w:r>
          </w:p>
        </w:tc>
      </w:tr>
    </w:tbl>
    <w:p>
      <w:pPr>
        <w:rPr>
          <w:rFonts w:hint="eastAsia"/>
          <w:sz w:val="18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其中有些类目出现重复，如归属到同一个父类，个数大概是一千多个，由于大类排名唯一，所以只抓取一个。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实际抓取类目整理如下：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071235" cy="5146675"/>
            <wp:effectExtent l="0" t="0" r="5715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514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5" w:name="_Toc32468"/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存储（空间）</w:t>
      </w:r>
      <w:bookmarkEnd w:id="5"/>
    </w:p>
    <w:p>
      <w:pPr>
        <w:rPr>
          <w:rFonts w:hint="eastAsia"/>
        </w:rPr>
      </w:pPr>
      <w:r>
        <w:rPr>
          <w:rFonts w:hint="eastAsia"/>
        </w:rPr>
        <w:t>总共18312个最小类目，每个类目100件商品，根据抓取的存储来看，每个类目一天占用4K的数据库存储空间，本地文件占用92M，计算所得，一天抓取的数据超过180万，占用数据库空间73M，占用本地存储空间1.68T（本地文件要定时清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计算所得：</w:t>
      </w:r>
    </w:p>
    <w:tbl>
      <w:tblPr>
        <w:tblStyle w:val="15"/>
        <w:tblW w:w="1085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0"/>
        <w:gridCol w:w="4361"/>
        <w:gridCol w:w="380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3" w:hRule="atLeast"/>
          <w:tblHeader/>
        </w:trPr>
        <w:tc>
          <w:tcPr>
            <w:tcW w:w="2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时长</w:t>
            </w:r>
          </w:p>
        </w:tc>
        <w:tc>
          <w:tcPr>
            <w:tcW w:w="43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数据库数据量</w:t>
            </w:r>
          </w:p>
        </w:tc>
        <w:tc>
          <w:tcPr>
            <w:tcW w:w="3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本地数据量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2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1天</w:t>
            </w:r>
          </w:p>
        </w:tc>
        <w:tc>
          <w:tcPr>
            <w:tcW w:w="43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73M</w:t>
            </w:r>
          </w:p>
        </w:tc>
        <w:tc>
          <w:tcPr>
            <w:tcW w:w="3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1.68T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6" w:hRule="atLeast"/>
        </w:trPr>
        <w:tc>
          <w:tcPr>
            <w:tcW w:w="2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一个月</w:t>
            </w:r>
          </w:p>
        </w:tc>
        <w:tc>
          <w:tcPr>
            <w:tcW w:w="43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2.19G</w:t>
            </w:r>
          </w:p>
        </w:tc>
        <w:tc>
          <w:tcPr>
            <w:tcW w:w="3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50.4T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7" w:hRule="atLeast"/>
        </w:trPr>
        <w:tc>
          <w:tcPr>
            <w:tcW w:w="26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一年</w:t>
            </w:r>
          </w:p>
        </w:tc>
        <w:tc>
          <w:tcPr>
            <w:tcW w:w="43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26.645G</w:t>
            </w:r>
          </w:p>
        </w:tc>
        <w:tc>
          <w:tcPr>
            <w:tcW w:w="3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613.2T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所以存储空间绰绰有余。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21199"/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速度（时间）</w:t>
      </w:r>
      <w:bookmarkEnd w:id="6"/>
    </w:p>
    <w:p>
      <w:pPr>
        <w:rPr>
          <w:rFonts w:hint="eastAsia"/>
        </w:rPr>
      </w:pPr>
      <w:r>
        <w:rPr>
          <w:rFonts w:hint="eastAsia"/>
        </w:rPr>
        <w:t>采用多台机器分配任务，每台机器并行进程任务，缩小时间。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在单台机器上并行10个进程，抓取11个类目的时间是（带宽一般家庭）：198秒（更快可弥补暂停时间，则代理IP问题解决较易）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那么一台机器开十个进程，抓取所有类目抓取需要91.6个小时，软件开发后（假设带宽能够支撑并行数）</w:t>
      </w:r>
    </w:p>
    <w:p>
      <w:pPr>
        <w:rPr>
          <w:rFonts w:hint="eastAsia"/>
        </w:rPr>
      </w:pPr>
    </w:p>
    <w:tbl>
      <w:tblPr>
        <w:tblStyle w:val="15"/>
        <w:tblW w:w="10573" w:type="dxa"/>
        <w:jc w:val="center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9"/>
        <w:gridCol w:w="2410"/>
        <w:gridCol w:w="575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机器数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并行数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915.6小时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91.56小时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45.78小时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45.78小时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22.89小时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18.31小时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9.15小时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4.575小时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4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2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5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2.28小时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30055"/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局限（反爬）</w:t>
      </w:r>
      <w:bookmarkEnd w:id="7"/>
    </w:p>
    <w:p>
      <w:pPr>
        <w:rPr>
          <w:rFonts w:hint="eastAsia"/>
        </w:rPr>
      </w:pPr>
      <w:r>
        <w:rPr>
          <w:rFonts w:hint="eastAsia"/>
        </w:rPr>
        <w:t>代理IP数量不够时，并行程序轮询IP时会大概率同时使用同个IP，导致机器人限制，IP随机数选取需要设计。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我们假设在同一时间，一条IP需暂停3秒才符合人类操作，不会被反爬，那么我们计算所得，IP数必然需要大于并行数，且需暂停0-3秒，不暂停时，IP有概率冲突，计算需数学建模（排队论）。</w:t>
      </w:r>
    </w:p>
    <w:p>
      <w:pPr>
        <w:rPr>
          <w:rFonts w:hint="eastAsia"/>
        </w:rPr>
      </w:pPr>
    </w:p>
    <w:tbl>
      <w:tblPr>
        <w:tblStyle w:val="15"/>
        <w:tblW w:w="10538" w:type="dxa"/>
        <w:jc w:val="center"/>
        <w:tblInd w:w="-131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06"/>
        <w:gridCol w:w="1268"/>
        <w:gridCol w:w="1897"/>
        <w:gridCol w:w="316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  <w:tblHeader/>
          <w:jc w:val="center"/>
        </w:trPr>
        <w:tc>
          <w:tcPr>
            <w:tcW w:w="4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机器数</w:t>
            </w:r>
          </w:p>
        </w:tc>
        <w:tc>
          <w:tcPr>
            <w:tcW w:w="1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并行数</w:t>
            </w:r>
          </w:p>
        </w:tc>
        <w:tc>
          <w:tcPr>
            <w:tcW w:w="18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时间</w:t>
            </w:r>
          </w:p>
        </w:tc>
        <w:tc>
          <w:tcPr>
            <w:tcW w:w="31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IP数最少（时间翻倍）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4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1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18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915.6小时</w:t>
            </w:r>
          </w:p>
        </w:tc>
        <w:tc>
          <w:tcPr>
            <w:tcW w:w="31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4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1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18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91.56小时</w:t>
            </w:r>
          </w:p>
        </w:tc>
        <w:tc>
          <w:tcPr>
            <w:tcW w:w="31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4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1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18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45.78小时</w:t>
            </w:r>
          </w:p>
        </w:tc>
        <w:tc>
          <w:tcPr>
            <w:tcW w:w="31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4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1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18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22.89小时</w:t>
            </w:r>
          </w:p>
        </w:tc>
        <w:tc>
          <w:tcPr>
            <w:tcW w:w="31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4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1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18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18.31小时</w:t>
            </w:r>
          </w:p>
        </w:tc>
        <w:tc>
          <w:tcPr>
            <w:tcW w:w="31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4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1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18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9.15小时</w:t>
            </w:r>
          </w:p>
        </w:tc>
        <w:tc>
          <w:tcPr>
            <w:tcW w:w="31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4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1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18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4.575小时</w:t>
            </w:r>
          </w:p>
        </w:tc>
        <w:tc>
          <w:tcPr>
            <w:tcW w:w="31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2" w:hRule="atLeast"/>
          <w:jc w:val="center"/>
        </w:trPr>
        <w:tc>
          <w:tcPr>
            <w:tcW w:w="42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12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18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2.28小时</w:t>
            </w:r>
          </w:p>
        </w:tc>
        <w:tc>
          <w:tcPr>
            <w:tcW w:w="31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400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所以如何使时间更短，IP有效利用，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将IP打到redis形成IP池消息队列，并行程序从redis pop IP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根据ip时间确定要暂停还是继续</w:t>
      </w:r>
      <w:r>
        <w:rPr>
          <w:rFonts w:hint="eastAsia"/>
        </w:rPr>
        <w:t>，如果没有IP阻塞，取到IP使用完后打</w:t>
      </w:r>
      <w:r>
        <w:rPr>
          <w:rFonts w:hint="eastAsia"/>
          <w:lang w:val="en-US" w:eastAsia="zh-CN"/>
        </w:rPr>
        <w:t>回</w:t>
      </w:r>
      <w:r>
        <w:rPr>
          <w:rFonts w:hint="eastAsia"/>
        </w:rPr>
        <w:t>消息队列里，</w:t>
      </w:r>
      <w:r>
        <w:rPr>
          <w:rFonts w:hint="eastAsia"/>
          <w:lang w:val="en-US" w:eastAsia="zh-CN"/>
        </w:rPr>
        <w:t>当IP被反时，可配置打到另外一机器人队列，</w:t>
      </w:r>
      <w:r>
        <w:rPr>
          <w:rFonts w:hint="eastAsia"/>
        </w:rPr>
        <w:t>开另一程序监控</w:t>
      </w:r>
      <w:r>
        <w:rPr>
          <w:rFonts w:hint="eastAsia"/>
          <w:lang w:val="en-US" w:eastAsia="zh-CN"/>
        </w:rPr>
        <w:t>机器人</w:t>
      </w:r>
      <w:r>
        <w:rPr>
          <w:rFonts w:hint="eastAsia"/>
        </w:rPr>
        <w:t>消息队列，</w:t>
      </w:r>
      <w:r>
        <w:rPr>
          <w:rFonts w:hint="eastAsia"/>
          <w:lang w:val="en-US" w:eastAsia="zh-CN"/>
        </w:rPr>
        <w:t>实现人工打码（已经实现）。确定一个IP使用间隔在一个时间周期里，不出现冲突，冲突会导致反爬。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27001"/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分布式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</w:rPr>
        <w:t>由于数据库设计，数据库名人为指定，表名为数据库ID，总共有一万多张表，</w:t>
      </w:r>
      <w:r>
        <w:rPr>
          <w:rFonts w:hint="eastAsia"/>
          <w:lang w:val="en-US" w:eastAsia="zh-CN"/>
        </w:rPr>
        <w:t>数据库待改用mongodb，且有一部分抓取过程可用redis仿照分布式ip池，实现动态增加机器而不用手工改参数。（待实现）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9" w:name="_Toc4961"/>
      <w:r>
        <w:rPr>
          <w:rFonts w:hint="eastAsia"/>
          <w:lang w:val="en-US" w:eastAsia="zh-CN"/>
        </w:rPr>
        <w:t>三．</w:t>
      </w:r>
      <w:r>
        <w:rPr>
          <w:rFonts w:hint="eastAsia"/>
        </w:rPr>
        <w:t>亚马逊美国站爬虫软件使用</w:t>
      </w:r>
      <w:bookmarkEnd w:id="9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爬虫有两只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第一只是</w:t>
      </w:r>
      <w:r>
        <w:rPr>
          <w:rFonts w:hint="eastAsia"/>
          <w:lang w:val="en-US" w:eastAsia="zh-CN"/>
        </w:rPr>
        <w:t>亚马逊商品</w:t>
      </w:r>
      <w:r>
        <w:rPr>
          <w:rFonts w:hint="eastAsia"/>
        </w:rPr>
        <w:t>类目</w:t>
      </w:r>
      <w:r>
        <w:rPr>
          <w:rFonts w:hint="eastAsia"/>
          <w:lang w:val="en-US" w:eastAsia="zh-CN"/>
        </w:rPr>
        <w:t>爬虫</w:t>
      </w:r>
      <w:r>
        <w:rPr>
          <w:rFonts w:hint="eastAsia"/>
        </w:rPr>
        <w:t>，总共2万多个</w:t>
      </w:r>
      <w:r>
        <w:rPr>
          <w:rFonts w:hint="eastAsia"/>
          <w:lang w:val="en-US" w:eastAsia="zh-CN"/>
        </w:rPr>
        <w:t>类目</w:t>
      </w:r>
      <w:r>
        <w:rPr>
          <w:rFonts w:hint="eastAsia"/>
        </w:rPr>
        <w:t>，保存在一个文件夹中，并需要使用辅助函数处理</w:t>
      </w:r>
      <w:r>
        <w:rPr>
          <w:rFonts w:hint="eastAsia"/>
          <w:lang w:val="en-US" w:eastAsia="zh-CN"/>
        </w:rPr>
        <w:t>存入数据库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第二只是亚马逊排名</w:t>
      </w:r>
      <w:r>
        <w:rPr>
          <w:rFonts w:hint="eastAsia"/>
          <w:lang w:val="en-US" w:eastAsia="zh-CN"/>
        </w:rPr>
        <w:t>数据爬虫</w:t>
      </w:r>
      <w:r>
        <w:rPr>
          <w:rFonts w:hint="eastAsia"/>
        </w:rPr>
        <w:t>，支持并行，</w:t>
      </w:r>
      <w:r>
        <w:rPr>
          <w:rFonts w:hint="eastAsia"/>
          <w:lang w:val="en-US" w:eastAsia="zh-CN"/>
        </w:rPr>
        <w:t>分布式，高</w:t>
      </w:r>
      <w:r>
        <w:rPr>
          <w:rFonts w:hint="eastAsia"/>
        </w:rPr>
        <w:t>容错，反爬虫等功能。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爬虫使用需要</w:t>
      </w:r>
      <w:r>
        <w:rPr>
          <w:rFonts w:hint="eastAsia"/>
          <w:lang w:val="en-US" w:eastAsia="zh-CN"/>
        </w:rPr>
        <w:t>先</w:t>
      </w:r>
      <w:r>
        <w:rPr>
          <w:rFonts w:hint="eastAsia"/>
        </w:rPr>
        <w:t>更改配置文件，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数据库，运行执行文件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文件结构和数据结果如下图：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645910" cy="21228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3370" cy="38068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代码结构如下：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714311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714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05075" cy="6333490"/>
            <wp:effectExtent l="0" t="0" r="952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33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10" w:name="_Toc30266"/>
      <w:r>
        <w:rPr>
          <w:rFonts w:hint="eastAsia"/>
        </w:rPr>
        <w:t>修改配置文件</w:t>
      </w:r>
      <w:bookmarkEnd w:id="10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全局配置</w:t>
      </w:r>
      <w:r>
        <w:rPr>
          <w:rFonts w:hint="eastAsia"/>
        </w:rPr>
        <w:t>config/config.json和</w:t>
      </w:r>
      <w:r>
        <w:rPr>
          <w:rFonts w:hint="eastAsia"/>
          <w:lang w:val="en-US" w:eastAsia="zh-CN"/>
        </w:rPr>
        <w:t>日志配置</w:t>
      </w:r>
      <w:r>
        <w:rPr>
          <w:rFonts w:hint="eastAsia"/>
        </w:rPr>
        <w:t>log.json   （#连同后面内容需去掉）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1" w:name="_Toc4913"/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全局配置</w:t>
      </w:r>
      <w:bookmarkEnd w:id="1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"company": "Smartdo Co.,Ltd",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"version": "v1",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"developer": "陶彦百，陈锦瀚",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"time": "2016-11",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"datadir":"/data/db/usa",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 重要数据保存位置，全路径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"manyua":true,</w:t>
      </w:r>
      <w:r>
        <w:rPr>
          <w:rFonts w:hint="eastAsia"/>
          <w:lang w:val="en-US" w:eastAsia="zh-CN"/>
        </w:rPr>
        <w:t xml:space="preserve"> # 多浏览器支持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"manycookie":true,</w:t>
      </w:r>
      <w:r>
        <w:rPr>
          <w:rFonts w:hint="eastAsia"/>
          <w:lang w:val="en-US" w:eastAsia="zh-CN"/>
        </w:rPr>
        <w:t xml:space="preserve"> # cookie支持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</w:rPr>
        <w:t xml:space="preserve">  "limitip":false,</w:t>
      </w:r>
      <w:r>
        <w:rPr>
          <w:rFonts w:hint="eastAsia"/>
          <w:lang w:val="en-US" w:eastAsia="zh-CN"/>
        </w:rPr>
        <w:t xml:space="preserve"> # 限制IP，根据iperror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"mysqlipnum":2000,# 限制从数据库读到的IP数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"iperror":20000,# 代理IP的反爬最大数量（存于数据库，</w:t>
      </w:r>
      <w:r>
        <w:rPr>
          <w:rFonts w:hint="eastAsia"/>
          <w:lang w:val="en-US" w:eastAsia="zh-CN"/>
        </w:rPr>
        <w:t>ip选择从数据库</w:t>
      </w:r>
      <w:r>
        <w:rPr>
          <w:rFonts w:hint="eastAsia"/>
        </w:rPr>
        <w:t>select后判断）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"itemnum":60,# 商品类目抓取的最大置信数，大于该数，不重抓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"sleeptimes":10,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非redis ip池</w:t>
      </w:r>
      <w:r>
        <w:rPr>
          <w:rFonts w:hint="eastAsia"/>
        </w:rPr>
        <w:t>爬虫下载睡眠</w:t>
      </w:r>
      <w:r>
        <w:rPr>
          <w:rFonts w:hint="eastAsia"/>
          <w:lang w:val="en-US" w:eastAsia="zh-CN"/>
        </w:rPr>
        <w:t>时间</w:t>
      </w:r>
      <w:r>
        <w:rPr>
          <w:rFonts w:hint="eastAsia"/>
        </w:rPr>
        <w:t>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"koip":true,# 遭遇机器人限制时是否剔除该IP</w:t>
      </w:r>
      <w:r>
        <w:rPr>
          <w:rFonts w:hint="eastAsia"/>
          <w:lang w:eastAsia="zh-CN"/>
        </w:rPr>
        <w:t>，（</w:t>
      </w:r>
      <w:r>
        <w:rPr>
          <w:rFonts w:hint="eastAsia"/>
          <w:lang w:val="en-US" w:eastAsia="zh-CN"/>
        </w:rPr>
        <w:t>redis池踢到一队列，其他方式直接踢掉后</w:t>
      </w:r>
      <w:r>
        <w:rPr>
          <w:rFonts w:hint="eastAsia"/>
        </w:rPr>
        <w:t>写数据库</w:t>
      </w:r>
      <w:r>
        <w:rPr>
          <w:rFonts w:hint="eastAsia"/>
          <w:lang w:eastAsia="zh-CN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"localkeep":false,# 详情页是否保存本地（很大，建议关闭）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"catchurl":["1","2","3"],# </w:t>
      </w:r>
      <w:r>
        <w:rPr>
          <w:rFonts w:hint="eastAsia"/>
          <w:lang w:val="en-US" w:eastAsia="zh-CN"/>
        </w:rPr>
        <w:t>根据catchbywhich字段</w:t>
      </w:r>
      <w:r>
        <w:rPr>
          <w:rFonts w:hint="eastAsia"/>
        </w:rPr>
        <w:t>，select其下的子类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"catchbywhich":"database",</w:t>
      </w:r>
      <w:r>
        <w:rPr>
          <w:rFonts w:hint="eastAsia"/>
          <w:lang w:val="en-US" w:eastAsia="zh-CN"/>
        </w:rPr>
        <w:t xml:space="preserve"> # </w:t>
      </w:r>
      <w:r>
        <w:rPr>
          <w:rFonts w:hint="eastAsia"/>
        </w:rPr>
        <w:t>select</w:t>
      </w:r>
      <w:r>
        <w:rPr>
          <w:rFonts w:hint="eastAsia"/>
          <w:lang w:val="en-US" w:eastAsia="zh-CN"/>
        </w:rPr>
        <w:t>的字段名，可选database或者bigpname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"processnum":50,# 并行进程数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"urlnum":20000,# 类目数限制（建议20000，不限制）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"basedb": {# 代理IP和类目信息数据库位置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"host": "45.41.88.189",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"user": "root",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"pwd": "smart2016",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"db": "smart_base"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"ipinmysql":true,</w:t>
      </w:r>
      <w:r>
        <w:rPr>
          <w:rFonts w:hint="eastAsia"/>
          <w:lang w:val="en-US" w:eastAsia="zh-CN"/>
        </w:rPr>
        <w:t># 从数据库拿ip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"redispool":true,</w:t>
      </w:r>
      <w:r>
        <w:rPr>
          <w:rFonts w:hint="eastAsia"/>
          <w:lang w:val="en-US" w:eastAsia="zh-CN"/>
        </w:rPr>
        <w:t xml:space="preserve"> # 分布式ip池开启（需安装redis)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"redispoolname":"ippool",</w:t>
      </w:r>
      <w:r>
        <w:rPr>
          <w:rFonts w:hint="eastAsia"/>
          <w:lang w:val="en-US" w:eastAsia="zh-CN"/>
        </w:rPr>
        <w:t># ip池名称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"redispoolfuckname":"ippoolfuck",</w:t>
      </w:r>
      <w:r>
        <w:rPr>
          <w:rFonts w:hint="eastAsia"/>
          <w:lang w:val="en-US" w:eastAsia="zh-CN"/>
        </w:rPr>
        <w:t># 机器人池名称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"redispoolnumber":3,</w:t>
      </w:r>
      <w:r>
        <w:rPr>
          <w:rFonts w:hint="eastAsia"/>
          <w:lang w:val="en-US" w:eastAsia="zh-CN"/>
        </w:rPr>
        <w:t xml:space="preserve"> # 同时开启的机器数，根据机器数构造若干个池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"redispoolsleeptimes":10,</w:t>
      </w:r>
      <w:r>
        <w:rPr>
          <w:rFonts w:hint="eastAsia"/>
          <w:lang w:val="en-US" w:eastAsia="zh-CN"/>
        </w:rPr>
        <w:t># ip暂停时间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"rediserrmaxtimes":2,</w:t>
      </w:r>
      <w:r>
        <w:rPr>
          <w:rFonts w:hint="eastAsia"/>
          <w:lang w:val="en-US" w:eastAsia="zh-CN"/>
        </w:rPr>
        <w:t># 机器人容忍数量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"redispoolconfig":{"host":"45.41.88.189","pwd":"smart2016","port":6379},</w:t>
      </w:r>
      <w:r>
        <w:rPr>
          <w:rFonts w:hint="eastAsia"/>
          <w:lang w:val="en-US" w:eastAsia="zh-CN"/>
        </w:rPr>
        <w:t># redis配置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"dbprefix":"db",</w:t>
      </w:r>
      <w:r>
        <w:rPr>
          <w:rFonts w:hint="eastAsia"/>
          <w:lang w:val="en-US" w:eastAsia="zh-CN"/>
        </w:rPr>
        <w:t># 类目数据库字段的前缀，如1，拼接后db1，找到下面真实的数据库地址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"db1": {"host": "45.41.88.189", "user": "root", "pwd": "smart2016", "db": "smartdb1"},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"db2": {"host": "45.41.88.189", "user": "root", "pwd": "smart2016", "db": "smartdb2"},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"db3": {"host": "45.41.88.189", "user": "root", "pwd": "smart2016", "db": "smartdb3"},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"db4": {"host": "45.41.88.189", "user": "root", "pwd": "smart2016", "db": "smartdb4"},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"db5": {"host": "45.41.88.189", "user": "root", "pwd": "smart2016", "db": "smartdb5"},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"db6": {"host": "45.41.88.189", "user": "root", "pwd": "smart2016", "db": "smartdb6"},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"db7": {"host": "45.41.88.189", "user": "root", "pwd": "smart2016", "db": "smartdb7"},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"db8": {"host": "45.41.88.188", "user": "root", "pwd": "smart2016", "db": "smartdb8"},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"db9": {"host": "45.41.88.188", "user": "root", "pwd": "smart2016", "db": "smartdb9"},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"db10": {"host": "45.41.88.188", "user": "root", "pwd": "smart2016", "db": "smartdb10"},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"db11": {"host": "45.41.88.188", "user": "root", "pwd": "smart2016", "db": "smartdb11"},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"db12": {"host": "45.41.88.188", "user": "root", "pwd": "smart2016", "db": "smartdb12"},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"db13": {"host": "45.41.88.188", "user": "root", "pwd": "smart2016", "db": "smartdb13"},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"db14": {"host": "45.41.88.188", "user": "root", "pwd": "smart2016", "db": "smartdb14"},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"db15": {"host": "45.41.88.187", "user": "root", "pwd": "smart2016", "db": "smartdb15"},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"db16": {"host": "45.41.88.187", "user": "root", "pwd": "smart2016", "db": "smartdb16"},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"db17": {"host": "45.41.88.187", "user": "root", "pwd": "smart2016", "db": "smartdb17"},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"db18": {"host": "45.41.88.187", "user": "root", "pwd": "smart2016", "db": "smartdb18"},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"db19": {"host": "45.41.88.187", "user": "root", "pwd": "smart2016", "db": "smartdb19"},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"db20": {"host": "45.41.88.187", "user": "root", "pwd": "smart2016", "db": "smartdb20"},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"db21": {"host": "45.41.88.187", "user": "root", "pwd": "smart2016", "db": "smartdb21"},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"db22": {"host": "45.41.88.187", "user": "root", "pwd": "smart2016", "db": "smartdb22"}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  <w:lang w:eastAsia="zh-CN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2" w:name="_Toc30268"/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日志配置</w:t>
      </w:r>
      <w:bookmarkEnd w:id="12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"root":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"level": "ERROR", # 可改CRITICAL &gt; ERROR &gt; WARNING &gt; INFO &gt; DEBUG &gt; NOTSET 建议不改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"handlers":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"console",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"error_file_handler"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日志将自动以时间20161018创建文件夹，</w:t>
      </w:r>
      <w:r>
        <w:rPr>
          <w:rFonts w:hint="eastAsia"/>
          <w:lang w:val="en-US" w:eastAsia="zh-CN"/>
        </w:rPr>
        <w:t>20161018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小时</w:t>
      </w:r>
      <w:r>
        <w:rPr>
          <w:rFonts w:hint="eastAsia"/>
        </w:rPr>
        <w:t>为文件名来存储，存储于log文件夹下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3" w:name="_Toc16377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建立数据库</w:t>
      </w:r>
      <w:bookmarkEnd w:id="13"/>
    </w:p>
    <w:p>
      <w:pPr>
        <w:pStyle w:val="4"/>
        <w:rPr>
          <w:rFonts w:hint="eastAsia"/>
        </w:rPr>
      </w:pPr>
      <w:bookmarkStart w:id="14" w:name="_Toc26646"/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基础数据库smart_base</w:t>
      </w:r>
      <w:bookmarkEnd w:id="14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CREATE TABLE `smart_category`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`id` varchar(100)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`url` varchar(255) DEFAULT NULL COMMENT '类目链接',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`name` varchar(255) DEFAULT NULL COMMENT '类目名字',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`level` tinyint(4) DEFAULT NULL COMMENT '类目级别',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`pid` varchar(100) DEFAULT NULL COMMENT '父类id',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`createtime` datetime DEFAULT NULL COMMENT '创建时间',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`updatetime` datetime DEFAULT NULL COMMENT '更新时间',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`isvalid` tinyint(4) DEFAULT '0' COMMENT '是否有效',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`page` tinyint(4) DEFAULT '5' COMMENT '抓取页数',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`database` varchar(255) DEFAULT NULL COMMENT '存储数据库',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`col1` varchar(255) DEFAULT NULL COMMENT '预留字段',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`col2` varchar(255)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`col3` varchar(255)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`bigpname` varchar(255) DEFAULT NULL COMMENT '大类名字',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`bigpid` varchar(100) DEFAULT NULL COMMENT '大类ID',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`ismall` tinyint(4) DEFAULT '0' COMMENT '是否最小类',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) ENGINE=InnoDB DEFAULT CHARSET=utf8 COMMENT='类目';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id为标志位，如1，1-1，1-1-1，表明是第一个分类下面的第一个分类下面的第一个分类。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爬虫原理是根据bigpname筛选出isvalid为1的类目，然后根据进程数平均分配，开始抓取，抓取之前判断database字段在配置文件</w:t>
      </w:r>
    </w:p>
    <w:p>
      <w:pPr>
        <w:rPr>
          <w:rFonts w:hint="eastAsia"/>
        </w:rPr>
      </w:pPr>
      <w:r>
        <w:rPr>
          <w:rFonts w:hint="eastAsia"/>
        </w:rPr>
        <w:t>是否存在，存在的话判断该数据库是否存在这张表，表名为id，没有则报错退出。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CREATE TABLE `smart_ip`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`id` int(11) NOT NULL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`ip` varchar(45)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`createtime` datetime DEFAULT NULL COMMENT '添加时间',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`updatetime` datetime DEFAULT NULL COMMENT '更新时间',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`failtimes` int(11) DEFAULT '0' COMMENT '失效次数',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`zone` varchar(200) DEFAULT NULL COMMENT '区域',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`col1` varchar(200) DEFAULT NULL COMMENT '预留字段',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`col2` varchar(200)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`col3` varchar(200)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PRIMARY KEY (`id`),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UNIQUE KEY `ip_UNIQUE` (`ip`)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) ENGINE=InnoDB AUTO_INCREMENT=9218 DEFAULT CHARSET=utf8 COMMENT='IP池';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代理IP数据表zone字段指明地理位置，如美国，failtimes指明失效次数，如果大于配置文件所需次数，抽取时被弃用。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5" w:name="_Toc1523"/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商品数据库smart_item</w:t>
      </w:r>
      <w:bookmarkEnd w:id="15"/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CREATE TABLE `smart_item`.`1-1-1`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`id` VARCHAR(255),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`smallrank` INT NULL COMMENT '小类排名',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`name` VARCHAR(255) NULL COMMENT '小类名',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`bigname` VARCHAR(255) NULL COMMENT '大类名',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`title` TINYTEXT NULL COMMENT '商品标题',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`asin` VARCHAR(255)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`url` VARCHAR(255)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`rank` INT NULL COMMENT '大类排名',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`soldby` VARCHAR(255) NULL COMMENT '卖家',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`shipby` VARCHAR(255) NULL COMMENT '物流',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`price` FLOAT NULL COMMENT '价格',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`score` FLOAT NULL COMMENT '打分',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`commentnum` INT NULL COMMENT '评论数',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`commenttime` VARCHAR(255) NULL COMMENT '第一条评论时间',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`createtime` DATETIME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PRIMARY KEY (`id`) )ENGINE=InnoDB DEFAULT CHARSET=utf8 COMMENT='类目表';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表名为类目id，id字段命名为20161018-1-B00NFDQL66   时间-小类排名-asin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类目数据要放在哪个数据库，需要手动建表（我写了python脚本），先在smart_category表将该类目isvalid置为1且database字段填入ratedb1，如下</w:t>
      </w:r>
    </w:p>
    <w:p>
      <w:pPr>
        <w:rPr>
          <w:rFonts w:hint="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"ratedb1": { # 类目抓取数据存储的数据库，类目信息database字段指明了该数据库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"host": "192.168.0.152",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"user": "bai",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"pwd": "123456",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"db": "smart_item1"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然后配置文件真正的数据库是smart_item1，在该库建立1-1-1表（以此类推）</w:t>
      </w:r>
    </w:p>
    <w:p>
      <w:pPr>
        <w:pStyle w:val="3"/>
        <w:rPr>
          <w:rFonts w:hint="eastAsia"/>
        </w:rPr>
      </w:pPr>
      <w:bookmarkStart w:id="16" w:name="_Toc14128"/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爬虫使用bin/spider</w:t>
      </w:r>
      <w:bookmarkEnd w:id="16"/>
    </w:p>
    <w:p>
      <w:pPr>
        <w:pStyle w:val="4"/>
        <w:rPr>
          <w:rFonts w:hint="eastAsia"/>
        </w:rPr>
      </w:pPr>
      <w:bookmarkStart w:id="17" w:name="_Toc23218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urlspider排名类目爬虫</w:t>
      </w:r>
      <w:bookmarkEnd w:id="17"/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可不使用，直接导入数据库文件）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因为是顺序型爬虫，且随着类目级别增多，爬的时间也变多，分了很多只，本应顺序爬取，但是每一级类目都是依靠上一级，所以可以同时开启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存储文件架构如下：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1. 首页抓下来，提取所有一级类目保存文件名 oneurl.md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2. 根据oneurl.md抓取二级类目，保存在2urls文件夹下，命名：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2urls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1-url.md    第一个一级类目下的二级类目们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2-url.md    第二个一级类目下的二级类目们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3.扫描2urls文件夹，读取所有文件，按文件中二级链接分别抓取三级类目，保持在3urls，命名: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3urls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1-1-url.md  表示1-url.md文件下的第一条链接的三级类目们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1-2-url.md  表示1-url.md文件下的第二条链接的三级类目们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以此类推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4urls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1-1-1-url.md 表示1-1-url.md文件下的第一条链接的四级类目们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1-1-2-url.md 表示1-1-url.md文件下的第二条链接的四级类目们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5urls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1-1-1-1-url.md 表示1-1-1-url.md文件下的第一条链接的五级类目们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1-1-1-2-url.md 表示1-1-1-url.md文件下的第二条链接的五级类目们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ausaspider.py抓取后存到oneurl.md,ausaspider1.py抓取后存到2urls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a = time.clock()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isdead =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while not isdead: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ausalogic("1-2")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isdead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except Exception as err: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logging.error(err, exc_info=1)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b = time.clock()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logger.error('运行时间：' + timetochina(b - a))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ausaspider2.py，ausaspider3.py类目过多，循环检测上一级新增的类目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a = time.clock()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isdead =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while not isdead: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ausalogic("3-4")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except Exception as err: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logging.error(err, exc_info=1)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pass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time.sleep(3600)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logger.error("一分钟后又跑一次")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b = time.clock()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logger.error('运行时间：' + timetochina(b - a))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最后一级太多了，使用了并行fastspider.py，可根据源代码将其他级别也设置为并行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/>
        <w:rPr>
          <w:rFonts w:hint="eastAsia"/>
        </w:rPr>
      </w:pPr>
      <w:r>
        <w:rPr>
          <w:rFonts w:hint="eastAsia"/>
        </w:rPr>
        <w:t>fastlevel5(num=25)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523615" cy="1295400"/>
            <wp:effectExtent l="0" t="0" r="63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直接导入数据库文件，不必重跑</w:t>
      </w:r>
    </w:p>
    <w:p>
      <w:pPr>
        <w:pStyle w:val="4"/>
        <w:rPr>
          <w:rFonts w:hint="eastAsia"/>
        </w:rPr>
      </w:pPr>
      <w:bookmarkStart w:id="18" w:name="_Toc879"/>
      <w:r>
        <w:rPr>
          <w:rFonts w:hint="eastAsia"/>
          <w:lang w:val="en-US" w:eastAsia="zh-CN"/>
        </w:rPr>
        <w:t>3.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ratespider排名爬虫</w:t>
      </w:r>
      <w:bookmarkEnd w:id="1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运行截图如下：需先跑redismaster.py填充IP池</w:t>
      </w:r>
    </w:p>
    <w:p>
      <w:r>
        <w:drawing>
          <wp:inline distT="0" distB="0" distL="114300" distR="114300">
            <wp:extent cx="5533390" cy="1935480"/>
            <wp:effectExtent l="0" t="0" r="1016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程序解释如下：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print(copyright("亚马逊大霸王1开爬"))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a = time.clock()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# 大类名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# changeconfig("catchbywhich","bigpname")</w:t>
      </w:r>
      <w:r>
        <w:rPr>
          <w:rFonts w:hint="eastAsia"/>
          <w:lang w:val="en-US" w:eastAsia="zh-CN"/>
        </w:rPr>
        <w:t xml:space="preserve"> # 按类目来select类目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# category = getconfig()["catchurl"]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changeconfig("catchbywhich", "database")</w:t>
      </w:r>
      <w:r>
        <w:rPr>
          <w:rFonts w:hint="eastAsia"/>
          <w:lang w:val="en-US" w:eastAsia="zh-CN"/>
        </w:rPr>
        <w:t xml:space="preserve"> # 按数据库来select类目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changeconfig("redispoolname","ippool1")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changeconfig("redispoolfuckname","ippoolfuck1")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# category = ["15", "16", "17", "18", "19", "20", "21","22"]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category = ["9","10","11","12"]</w:t>
      </w:r>
      <w:r>
        <w:rPr>
          <w:rFonts w:hint="eastAsia"/>
          <w:lang w:val="en-US" w:eastAsia="zh-CN"/>
        </w:rPr>
        <w:t xml:space="preserve">  # 抓取这四个数据库所在的类目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category = ["Appliances", "Arts_ Crafts &amp; Sewing"]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# 并行数量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processnum = getconfig()["processnum"]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processnum = 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# 类目抓取数量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limit = getconfig()["urlnum"]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limit = 60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# 开抓，ko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ratelogic(category, processnum, limit)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b = time.clock()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logger.error('运行时间：' + timetochina(b - a))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9" w:name="_Toc25756"/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辅助工具使用bin/tool</w:t>
      </w:r>
      <w:bookmarkEnd w:id="19"/>
    </w:p>
    <w:p>
      <w:pPr>
        <w:pStyle w:val="4"/>
        <w:rPr>
          <w:rFonts w:hint="eastAsia"/>
        </w:rPr>
      </w:pPr>
      <w:bookmarkStart w:id="20" w:name="_Toc12117"/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proxyfiletool.py</w:t>
      </w:r>
      <w:bookmarkEnd w:id="20"/>
    </w:p>
    <w:p>
      <w:pPr>
        <w:rPr>
          <w:rFonts w:hint="eastAsia"/>
        </w:rPr>
      </w:pPr>
      <w:r>
        <w:rPr>
          <w:rFonts w:hint="eastAsia"/>
        </w:rPr>
        <w:t>处理代理IP地理位置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savetofile(filepath="config/base/IPtemp.txt", savepath="config/base/IP.txt")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先往config/base/IPtemp.txt按行填入代理IP，如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146.148.157.225:808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146.148.157.224:808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执行后会在config/base/IP.txt，发现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146.148.157.225:808-美国加利福尼亚州洛杉矶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146.148.157.224:808-美国加利福尼亚州洛杉矶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可手动在IP.txt填入。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1" w:name="_Toc1717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proxymysqltool.py</w:t>
      </w:r>
      <w:bookmarkEnd w:id="2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将代理IP存入数据库(目前IP抽取都在数据库，也可从文件抽取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allconfig = getconfig()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config = allconfig["basedb"]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# config = {"host": "localhost", "user": "root", "pwd": "6833066", "db": "smart_base"}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savetomysql(filepath="config/base/IP.txt",config=config)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raise Exception("数据库配置未填")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将config/base/IP.txt中的代理IP存到数据库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2" w:name="_Toc12269"/>
      <w:r>
        <w:rPr>
          <w:rFonts w:hint="eastAsia"/>
          <w:lang w:val="en-US" w:eastAsia="zh-CN"/>
        </w:rPr>
        <w:t>4.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createtabletool.py</w:t>
      </w:r>
      <w:bookmarkEnd w:id="2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数据库建表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for i in range(1,23):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db = str(i)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allconfig = getconfig()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    baseconfig = allconfig["basedb"]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    tables = selecttable(baseconfig, db)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    print(tables)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    db = "db" + 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    dbconfig = allconfig[db]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    database = allconfig[db]["db"]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    createtable(dbconfig, database, tables)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    except: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raise Exception("数据库配置出错")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select类目数据库中字段database为</w:t>
      </w:r>
      <w:r>
        <w:rPr>
          <w:rFonts w:hint="eastAsia"/>
          <w:lang w:val="en-US" w:eastAsia="zh-CN"/>
        </w:rPr>
        <w:t>1-23</w:t>
      </w:r>
      <w:r>
        <w:rPr>
          <w:rFonts w:hint="eastAsia"/>
        </w:rPr>
        <w:t>的记录，查找配置文件</w:t>
      </w:r>
      <w:r>
        <w:rPr>
          <w:rFonts w:hint="eastAsia"/>
          <w:lang w:val="en-US" w:eastAsia="zh-CN"/>
        </w:rPr>
        <w:t>拼接db，形成db1,db2，得到真实数据库地址后开始建表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"dbprefix":"db",</w:t>
      </w:r>
      <w:r>
        <w:rPr>
          <w:rFonts w:hint="eastAsia"/>
          <w:lang w:val="en-US" w:eastAsia="zh-CN"/>
        </w:rPr>
        <w:t># 类目数据库字段的前缀，如1，拼接后db1，找到下面真实的数据库地址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"db1": {"host": "45.41.88.189", "user": "root", "pwd": "smart2016", "db": "smartdb1"},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"db2": {"host": "45.41.88.189", "user": "root", "pwd": "smart2016", "db": "smartdb2"},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按类目数据库字段id命名数据库表，如1-1-1-1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3" w:name="_Toc9541"/>
      <w:r>
        <w:rPr>
          <w:rFonts w:hint="eastAsia"/>
          <w:lang w:val="en-US" w:eastAsia="zh-CN"/>
        </w:rPr>
        <w:t xml:space="preserve">4.4 </w:t>
      </w:r>
      <w:r>
        <w:rPr>
          <w:rFonts w:hint="eastAsia"/>
        </w:rPr>
        <w:t>urlspidertool.py</w:t>
      </w:r>
      <w:bookmarkEnd w:id="2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将抓取的类目URL汇总保存在config/base/URL.txt并存入类目数据库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直接导数据库文件，可不运行）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# 处理URL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dealurlfile()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# 保存入数据库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# config = {"host": "localhost", "user": "root", "pwd": "6833066", "db": "smart_base"}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allconfig = getconfig()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config = allconfig["basedb"]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keeptomysql(config=config)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raise Exception("数据库配置出错")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URL.txt内容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jc w:val="left"/>
        <w:rPr>
          <w:rFonts w:hint="eastAsia"/>
        </w:rPr>
      </w:pPr>
      <w:r>
        <w:rPr>
          <w:rFonts w:hint="eastAsia"/>
        </w:rPr>
        <w:t>1-10-2,Washers,https://www.amazon.com/Best-Sellers-Appliances-Clothes-Washing-Machines/zgbs/appliances/13397491/ref=zg_bs_nav_la_2_2383576011,1-10,3,1,Appliances,1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jc w:val="left"/>
        <w:rPr>
          <w:rFonts w:hint="eastAsia"/>
        </w:rPr>
      </w:pPr>
      <w:r>
        <w:rPr>
          <w:rFonts w:hint="eastAsia"/>
        </w:rPr>
        <w:t>1-10-3,All-in-One Combination Washers &amp; Dryers,https://www.amazon.com/Best-Sellers-Appliances-Combination-Washers-Dryers/zgbs/appliances/13755271/ref=zg_bs_nav_la_2_2383576011,1-10,3,1,Appliances,1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jc w:val="left"/>
        <w:rPr>
          <w:rFonts w:hint="eastAsia"/>
        </w:rPr>
      </w:pPr>
      <w:r>
        <w:rPr>
          <w:rFonts w:hint="eastAsia"/>
        </w:rPr>
        <w:t>1-10-4,Stacked Washer &amp; Dryer Units,https://www.amazon.com/Best-Sellers-Appliances-Stacked-Washer-Dryer-Units/zgbs/appliances/2399957011/ref=zg_bs_nav_la_2_2383576011,1-10,3,1,Appliances,1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按上面列表插数据库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jc w:val="left"/>
        <w:rPr>
          <w:rFonts w:hint="eastAsia"/>
        </w:rPr>
      </w:pPr>
      <w:r>
        <w:rPr>
          <w:rFonts w:hint="eastAsia"/>
        </w:rPr>
        <w:t xml:space="preserve">        sql = 'insert into smart_category (`id`,`url`,`name`,`level`,`pid`,`createtime`,`bigpname`,`bigpid`,`ismall`) values("{id}","{url}","{name}",{level},"{pid}",CURRENT_TIMESTAMP,"{bigpname}","{bigpid}",{ismall}) on duplicate key update updatetime = CURRENT_TIMESTAMP'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jc w:val="left"/>
        <w:rPr>
          <w:rFonts w:hint="eastAsia"/>
        </w:rPr>
      </w:pPr>
      <w:r>
        <w:rPr>
          <w:rFonts w:hint="eastAsia"/>
        </w:rPr>
        <w:t xml:space="preserve">        insertsql = sql.format(id=sqlzone[0], url=sqlzone[2], name=sqlzone[1], level=sqlzone[4], pid=sqlzone[3],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jc w:val="left"/>
        <w:rPr>
          <w:rFonts w:hint="eastAsia"/>
        </w:rPr>
      </w:pPr>
      <w:r>
        <w:rPr>
          <w:rFonts w:hint="eastAsia"/>
        </w:rPr>
        <w:t xml:space="preserve">                               bigpname=sqlzone[6], bigpid=sqlzone[5], ismall=sqlzone[7])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4" w:name="_Toc13621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validurlspidertool.py</w:t>
      </w:r>
      <w:bookmarkEnd w:id="24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可使用spliturltool.py切割文件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将config/</w:t>
      </w:r>
      <w:r>
        <w:rPr>
          <w:rFonts w:hint="eastAsia"/>
          <w:lang w:val="en-US" w:eastAsia="zh-CN"/>
        </w:rPr>
        <w:t>url/*.jinhan</w:t>
      </w:r>
      <w:r>
        <w:rPr>
          <w:rFonts w:hint="eastAsia"/>
        </w:rPr>
        <w:t>的类目链接</w:t>
      </w:r>
      <w:r>
        <w:rPr>
          <w:rFonts w:hint="eastAsia"/>
          <w:lang w:val="en-US" w:eastAsia="zh-CN"/>
        </w:rPr>
        <w:t>,按行提取更改数据库字段database并设置标记位isvalid为1</w:t>
      </w:r>
      <w:r>
        <w:rPr>
          <w:rFonts w:hint="eastAsia"/>
        </w:rPr>
        <w:t>，示意该类目抓取并存到哪里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6064885" cy="2359660"/>
            <wp:effectExtent l="0" t="0" r="1206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上面类目将抓取并存在d</w:t>
      </w:r>
      <w:r>
        <w:rPr>
          <w:rFonts w:hint="eastAsia"/>
          <w:lang w:val="en-US" w:eastAsia="zh-CN"/>
        </w:rPr>
        <w:t>b1,db2</w:t>
      </w:r>
      <w:r>
        <w:rPr>
          <w:rFonts w:hint="eastAsia"/>
        </w:rPr>
        <w:t>数据库中，需要查config.json找到真正数据库。</w:t>
      </w:r>
      <w:r>
        <w:rPr>
          <w:rFonts w:hint="eastAsia"/>
          <w:lang w:val="en-US" w:eastAsia="zh-CN"/>
        </w:rPr>
        <w:t>1-Baby.jinhan表示该文件类目链接抓取后存在数据库1，总共有22个数据库。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285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 testproxytool.py</w:t>
      </w:r>
      <w:bookmarkEnd w:id="2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代理测试</w:t>
      </w:r>
    </w:p>
    <w:p>
      <w:r>
        <w:drawing>
          <wp:inline distT="0" distB="0" distL="114300" distR="114300">
            <wp:extent cx="6639560" cy="1845310"/>
            <wp:effectExtent l="0" t="0" r="8890" b="254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numId w:val="0"/>
        </w:numPr>
        <w:rPr>
          <w:rFonts w:hint="eastAsia"/>
        </w:rPr>
      </w:pPr>
      <w:bookmarkStart w:id="26" w:name="_Toc14072"/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客户端工具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11714"/>
      <w:r>
        <w:rPr>
          <w:rFonts w:hint="eastAsia"/>
          <w:lang w:val="en-US" w:eastAsia="zh-CN"/>
        </w:rPr>
        <w:t>5.1 client/exportdata.py 导数据</w:t>
      </w:r>
      <w:bookmarkEnd w:id="27"/>
    </w:p>
    <w:p>
      <w:pPr>
        <w:rPr>
          <w:rFonts w:hint="eastAsia"/>
        </w:rPr>
      </w:pPr>
      <w:r>
        <w:drawing>
          <wp:inline distT="0" distB="0" distL="114300" distR="114300">
            <wp:extent cx="6644640" cy="2038985"/>
            <wp:effectExtent l="0" t="0" r="3810" b="1841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输入类目和时间即可导出Excel数据，所有数据保存在配置文件config.json datadir指定的位置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4387"/>
      <w:r>
        <w:rPr>
          <w:rFonts w:hint="eastAsia"/>
          <w:lang w:val="en-US" w:eastAsia="zh-CN"/>
        </w:rPr>
        <w:t>5.2 client/saveproxyredis.py 拯救IP</w:t>
      </w:r>
      <w:bookmarkEnd w:id="2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1362075"/>
            <wp:effectExtent l="0" t="0" r="1016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9" w:name="_Toc11378"/>
      <w:r>
        <w:rPr>
          <w:rFonts w:hint="eastAsia"/>
          <w:lang w:val="en-US" w:eastAsia="zh-CN"/>
        </w:rPr>
        <w:t xml:space="preserve">6. </w:t>
      </w:r>
      <w:r>
        <w:rPr>
          <w:rFonts w:hint="eastAsia"/>
        </w:rPr>
        <w:t>外部文件数据存储架构</w:t>
      </w:r>
      <w:bookmarkEnd w:id="29"/>
    </w:p>
    <w:p>
      <w:pPr>
        <w:rPr>
          <w:rFonts w:hint="eastAsia"/>
        </w:rPr>
      </w:pPr>
      <w:r>
        <w:rPr>
          <w:rFonts w:hint="eastAsia"/>
        </w:rPr>
        <w:t>datadir = "G:"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将保存在C盘，且</w:t>
      </w:r>
    </w:p>
    <w:p>
      <w:pPr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detail （商品详情数据）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---2015 (年份)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---2016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---Arts_ Crafts &amp; Sewing (大类名）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---20161017 （日期）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---20161018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---3-1-1-1 （小类ID，小类名太长）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---3-1-1-2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---1-B00J5QM832.html （具体网页，可选择不保存，存在该文件不存在md文件，解析该文件）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---1-B00J5QM832.md    （存入数据库之后的json字符串，见后文,如果存在该文件跳过）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---2-B03J5QM832.html （命名：小类排名-Asin)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items   （商品列表数据）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---2015 (年份)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---2016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---Arts_ Crafts &amp; Sewing (大类名）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---20161017 （日期）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---20161018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---3-1-1-1 （小类ID，小类名太长）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---3-1-1-2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---1.md(第几页列表页）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---2.md（数据见下文）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    ---5.md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rateurl (类目链接数据）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export （导出的EXCEL文件）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---20161018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 xml:space="preserve">        --- 20161019-170256.xlsx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详情页json 1-B00J5QM832.md</w:t>
      </w:r>
    </w:p>
    <w:p>
      <w:pPr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"asin": "B007QNFP40",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"bigname": "Arts_ Crafts &amp; Sewing",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"commentnum": 166,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"commenttime": "",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"id": "20161019-1-B007QNFP40",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"name": "Beading Kits",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"price": 12.59,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"rank": 835,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"score": 4.4,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"shipby": "FBA",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"smallrank":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"soldby": "Amazon.com",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"tablename": "3-1-1-3",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"title": "Beadery Bead Extravaganza Bead Box Kit- 19.75-Ounce- Pearl",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 xml:space="preserve">    "url": "https://www.amazon.com/dp/B007QNFP40"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列表页数据 1.md</w:t>
      </w:r>
    </w:p>
    <w:p>
      <w:pPr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41,B00NCV0C8E,New Design Antique Bronze Plated Blan...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42,B01BLVH54U,Disney Princess Melty Beads (1000 Beads)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43,B019MYI268,Ship From US Silicone Bracelets Exped...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44,B005E0CEI2,Bead Mats 2/Pkg-7.75"X7.75"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45,B000RB3EWS,2 Diamond Gemstone Sorting Tray Pearl...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46,B0026HT68M,Beadalon Bead Mats 3/Pkg 9-Inch by...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47,B000I6H4VE,Darice Large 3-Channel Flocked Bead B...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/>
        </w:rPr>
      </w:pPr>
      <w:r>
        <w:rPr>
          <w:rFonts w:hint="eastAsia"/>
        </w:rPr>
        <w:t>48,B01HF4AFTO,Neon Silicone bracelet Bangles Perfec...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0" w:name="_Toc29727"/>
      <w:r>
        <w:rPr>
          <w:rFonts w:hint="eastAsia"/>
          <w:lang w:val="en-US" w:eastAsia="zh-CN"/>
        </w:rPr>
        <w:t>四．</w:t>
      </w:r>
      <w:r>
        <w:rPr>
          <w:rFonts w:hint="eastAsia"/>
        </w:rPr>
        <w:t>服务器规划</w:t>
      </w:r>
      <w:bookmarkEnd w:id="3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VMware vSphere软件虚拟化管理两台主机</w:t>
      </w:r>
    </w:p>
    <w:p>
      <w:pPr>
        <w:rPr>
          <w:rFonts w:hint="eastAsia"/>
        </w:rPr>
      </w:pPr>
    </w:p>
    <w:tbl>
      <w:tblPr>
        <w:tblStyle w:val="15"/>
        <w:tblW w:w="10319" w:type="dxa"/>
        <w:jc w:val="center"/>
        <w:tblInd w:w="269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44"/>
        <w:gridCol w:w="477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4" w:hRule="atLeast"/>
          <w:tblHeader/>
          <w:jc w:val="center"/>
        </w:trPr>
        <w:tc>
          <w:tcPr>
            <w:tcW w:w="5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账号</w:t>
            </w:r>
          </w:p>
        </w:tc>
        <w:tc>
          <w:tcPr>
            <w:tcW w:w="4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  <w:jc w:val="center"/>
        </w:trPr>
        <w:tc>
          <w:tcPr>
            <w:tcW w:w="5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vcenter.bestman.win（45.41.89.188）</w:t>
            </w:r>
          </w:p>
        </w:tc>
        <w:tc>
          <w:tcPr>
            <w:tcW w:w="47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bestman\smart002 Smart2016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1096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1"/>
        <w:gridCol w:w="1154"/>
        <w:gridCol w:w="1914"/>
        <w:gridCol w:w="1674"/>
        <w:gridCol w:w="3068"/>
        <w:gridCol w:w="16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Header/>
        </w:trPr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服务器名称</w:t>
            </w:r>
          </w:p>
        </w:tc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IP</w:t>
            </w:r>
          </w:p>
        </w:tc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配置（硬盘/内存）</w:t>
            </w:r>
          </w:p>
        </w:tc>
        <w:tc>
          <w:tcPr>
            <w:tcW w:w="16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用途</w:t>
            </w:r>
          </w:p>
        </w:tc>
        <w:tc>
          <w:tcPr>
            <w:tcW w:w="3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安装方式（Centos7)</w:t>
            </w:r>
          </w:p>
        </w:tc>
        <w:tc>
          <w:tcPr>
            <w:tcW w:w="1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软件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3" w:hRule="atLeast"/>
        </w:trPr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zhigan-01（主机2）</w:t>
            </w:r>
          </w:p>
        </w:tc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45.41.88.18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00G+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G</w:t>
            </w:r>
          </w:p>
        </w:tc>
        <w:tc>
          <w:tcPr>
            <w:tcW w:w="16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爬虫服务器</w:t>
            </w:r>
          </w:p>
        </w:tc>
        <w:tc>
          <w:tcPr>
            <w:tcW w:w="3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图形界面</w:t>
            </w:r>
          </w:p>
        </w:tc>
        <w:tc>
          <w:tcPr>
            <w:tcW w:w="1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Mysql Python3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3" w:hRule="atLeast"/>
        </w:trPr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zhigan-02（主机2）</w:t>
            </w:r>
          </w:p>
        </w:tc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45.41.88.18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300G+8G</w:t>
            </w:r>
          </w:p>
        </w:tc>
        <w:tc>
          <w:tcPr>
            <w:tcW w:w="16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爬虫服务器</w:t>
            </w:r>
          </w:p>
        </w:tc>
        <w:tc>
          <w:tcPr>
            <w:tcW w:w="3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图形界面</w:t>
            </w:r>
          </w:p>
        </w:tc>
        <w:tc>
          <w:tcPr>
            <w:tcW w:w="1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Mysql Python3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3" w:hRule="atLeast"/>
        </w:trPr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zhigan-03（主机2）</w:t>
            </w:r>
          </w:p>
        </w:tc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45.41.88.18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00G+8G</w:t>
            </w:r>
          </w:p>
        </w:tc>
        <w:tc>
          <w:tcPr>
            <w:tcW w:w="16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Web服务器</w:t>
            </w:r>
          </w:p>
        </w:tc>
        <w:tc>
          <w:tcPr>
            <w:tcW w:w="30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图形界面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标注（图形界面消耗的内存大概600M，硬盘3.7G）|·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95G /home 200G /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4000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swap 250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G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/boot</w:t>
            </w:r>
          </w:p>
        </w:tc>
        <w:tc>
          <w:tcPr>
            <w:tcW w:w="16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36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Mysql Nginx Go 浏览器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31" w:name="_Toc21111"/>
      <w:r>
        <w:rPr>
          <w:rFonts w:hint="eastAsia"/>
          <w:lang w:val="en-US" w:eastAsia="zh-CN"/>
        </w:rPr>
        <w:t>五．</w:t>
      </w:r>
      <w:r>
        <w:rPr>
          <w:rFonts w:hint="default"/>
        </w:rPr>
        <w:t>服务器行为准则</w:t>
      </w:r>
      <w:bookmarkEnd w:id="31"/>
    </w:p>
    <w:p>
      <w:pPr>
        <w:rPr>
          <w:rFonts w:hint="default"/>
        </w:rPr>
      </w:pPr>
      <w:r>
        <w:rPr>
          <w:rFonts w:hint="default"/>
        </w:rPr>
        <w:t>所有服务器都是Centos,所以准则如下：</w:t>
      </w:r>
    </w:p>
    <w:p>
      <w:pPr>
        <w:pStyle w:val="3"/>
        <w:rPr>
          <w:rFonts w:hint="default"/>
        </w:rPr>
      </w:pPr>
      <w:bookmarkStart w:id="32" w:name="_Toc20673"/>
      <w:r>
        <w:rPr>
          <w:rFonts w:hint="eastAsia"/>
          <w:lang w:val="en-US" w:eastAsia="zh-CN"/>
        </w:rPr>
        <w:t xml:space="preserve">1. </w:t>
      </w:r>
      <w:r>
        <w:rPr>
          <w:rFonts w:hint="default"/>
        </w:rPr>
        <w:t>基本命令</w:t>
      </w:r>
      <w:bookmarkEnd w:id="3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df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-h 查看磁盘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free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-h 查看内存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ip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-s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addr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查看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ip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地址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ifconfig</w:t>
      </w:r>
    </w:p>
    <w:p>
      <w:pPr>
        <w:pStyle w:val="3"/>
        <w:rPr>
          <w:rFonts w:hint="default"/>
        </w:rPr>
      </w:pPr>
      <w:bookmarkStart w:id="33" w:name="_Toc7585"/>
      <w:r>
        <w:rPr>
          <w:rFonts w:hint="eastAsia"/>
          <w:lang w:val="en-US" w:eastAsia="zh-CN"/>
        </w:rPr>
        <w:t xml:space="preserve">2. </w:t>
      </w:r>
      <w:r>
        <w:rPr>
          <w:rFonts w:hint="default"/>
        </w:rPr>
        <w:t>规范</w:t>
      </w:r>
      <w:bookmarkEnd w:id="33"/>
    </w:p>
    <w:p>
      <w:pPr>
        <w:rPr>
          <w:rFonts w:hint="default"/>
        </w:rPr>
      </w:pPr>
      <w:r>
        <w:rPr>
          <w:rFonts w:hint="default"/>
        </w:rPr>
        <w:t>(1)：文件结构</w:t>
      </w:r>
    </w:p>
    <w:p>
      <w:pPr>
        <w:rPr>
          <w:rFonts w:hint="default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mkdir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/data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cd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/data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app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-&gt; /usr/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local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ln -s /usr/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local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建立/data/app (放安装软件)</w:t>
      </w:r>
    </w:p>
    <w:p>
      <w:pPr>
        <w:rPr>
          <w:rFonts w:hint="default"/>
        </w:rPr>
      </w:pPr>
      <w:r>
        <w:rPr>
          <w:rFonts w:hint="default"/>
        </w:rPr>
        <w:t>建立/data/www (放运行程序)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:日常操作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设置环境变量：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cd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/etc/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profile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dvim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myenv.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shsource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myenv.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更改host</w:t>
      </w:r>
    </w:p>
    <w:p>
      <w:pPr>
        <w:rPr>
          <w:rFonts w:hint="default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vim </w:t>
      </w: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7"/>
          <w:szCs w:val="17"/>
          <w:bdr w:val="none" w:color="auto" w:sz="0" w:space="0"/>
          <w:shd w:val="clear" w:fill="F7F7F7"/>
        </w:rPr>
        <w:t>/etc/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hosts</w:t>
      </w:r>
    </w:p>
    <w:p>
      <w:pPr>
        <w:pStyle w:val="3"/>
        <w:rPr>
          <w:rFonts w:hint="default"/>
        </w:rPr>
      </w:pPr>
      <w:bookmarkStart w:id="34" w:name="_Toc25787"/>
      <w:r>
        <w:rPr>
          <w:rFonts w:hint="eastAsia"/>
          <w:lang w:val="en-US" w:eastAsia="zh-CN"/>
        </w:rPr>
        <w:t xml:space="preserve">3. </w:t>
      </w:r>
      <w:r>
        <w:rPr>
          <w:rFonts w:hint="default"/>
        </w:rPr>
        <w:t>维护</w:t>
      </w:r>
      <w:bookmarkEnd w:id="34"/>
    </w:p>
    <w:p>
      <w:pPr>
        <w:rPr>
          <w:rFonts w:hint="default"/>
        </w:rPr>
      </w:pPr>
      <w:r>
        <w:rPr>
          <w:rFonts w:hint="default"/>
        </w:rPr>
        <w:t>磁盘扩容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"http://www.centoscn.com/CentOS/config/2015/0315/4891.html"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Cs w:val="21"/>
          <w:u w:val="none"/>
        </w:rPr>
        <w:t>http://www.centoscn.com/CentOS/config/2015/0315/4891.html</w:t>
      </w:r>
      <w:r>
        <w:rPr>
          <w:rFonts w:hint="default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centos7安装后，磁盘分了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个逻辑卷，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/dev/centos/root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/dev/centos/swap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/dev/centos/home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大部分磁盘空间都分给home了。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现在希望把空间分给root。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以下命令，通过system-storage-manager，删除home分区，把空间增加到root里。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（由于新装的系统，home下是空的，可以直接删除。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而且，由于home的文件系统是xfs，似乎只能扩容不支持缩减，所以只好删除。）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安装ssm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yum --disablerepo=* --enablerepo=ustc* install system-storage-manager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查看分区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ssm list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卸载home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umount /home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删除逻辑卷home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ssm remove /dev/centos/home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查看释放出来的空间，并增加到root上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ssm list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ssm resize -s +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1.76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T /dev/centos/root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还需要使用xfs_growfs扩容文件系统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ssm list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xfs_growfs /dev/centos/root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最后，要把fstab中挂载home的一行删掉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vi /etc/fstab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网路设置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ping 一个外网ip，比如114.114.114.114 看下通不，通的话就是dns的问题，ping不通那就是网关的问题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"http://www.cnblogs.com/visi_zhangyang/articles/2429185.html"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Cs w:val="21"/>
          <w:u w:val="none"/>
        </w:rPr>
        <w:t>http://www.cnblogs.com/visi_zhangyang/articles/2429185.html</w:t>
      </w:r>
      <w:r>
        <w:rPr>
          <w:rFonts w:hint="default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CentOS修改IP地址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 xml:space="preserve"># ifconfig eth0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192.168.1.80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这样就把IP地址修改为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192.168.1.80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如果发现上不了网了，那么你可能需要把网关和DNS也改一下，后面会提到)，但是当你重新启动系统或网卡之后，还是会变回原来的地址，这种修改方式只适用于需要临时做IP修改。要想永久性修改，就要修改/etc/sysconfig/network-scripts/ifcfg-eth0这个文件，这个文件的主要内容如下（你的文件中没有的项，你可以手动添加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vi  /etc/sysconfig/network-scripts/ifcfg-eth0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DEVICE=eth0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#描述网卡对应的设备别名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BOOTPROTO=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static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#设置网卡获得ip地址的方式，选项可以为为static，dhcp或bootp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BROADCAST=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192.168.1.255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#对应的子网广播地址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HWADDR=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00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07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:E9: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05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:E8:B4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#对应的网卡物理地址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IPADDR=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12.168.1.80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#只有网卡设置成static时，才需要此字段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NETMASK=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255.255.255.0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#网卡对应的网络掩码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NETWORK=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192.168.1.0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#网卡对应的网络地址，也就是所属的网段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ONBOOT=yes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#系统启动时是否设置此网络接口，设置为yes时，系统启动时激活此设备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CentOS修改网关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 xml:space="preserve"># route add default gw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192.168.1.1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 xml:space="preserve"> dev eth0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这样就把网关修改为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192.168.1.1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了，这种修改只是临时的，当你重新启动系统或网卡之后，还是会变回原来的网关。要想永久性修改，就要修改/etc/sysconfig/network 这个文件，这个文件的主要内容如下（你的文件中没有的项，你可以手动添加）：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vi  /etc/sysconfig/network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NETWORKING=yes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#表示系统是否使用网络，一般设置为yes。如果设为no，则不能使用网络。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HOSTNAME=centos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#设置本机的主机名，这里设置的主机名要和/etc/hosts中设置的主机名对应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GATEWAY=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192.168.1.1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#设置本机连接的网关的IP地址。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**********上面的文件修改完要重新启动一下网卡才会生效：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service network restart ********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CentOS修改DNS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上面的都修改完之后，当你ping一个域名是肯能不通，但ping对应的IP地址是同的，这时我们需要修改一下DNS。修改DNS要通过修改/etc/resolv.conf这个文件：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># vi /etc/resolv.conf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nameserver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8.8.8.8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 xml:space="preserve">#google域名服务器 nameserver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8.8.4.4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bdr w:val="none" w:color="auto" w:sz="0" w:space="0"/>
          <w:shd w:val="clear" w:fill="F7F7F7"/>
        </w:rPr>
        <w:t xml:space="preserve"> #google域名服务器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通过上面的所有设置，系统应该可以上网了。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如果centos系统建立在虚拟机之上，那么在设置虚拟机的网络时请选择‘网桥适配器’连接。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numId w:val="0"/>
        </w:numPr>
        <w:jc w:val="center"/>
        <w:rPr>
          <w:rFonts w:hint="eastAsia"/>
          <w:lang w:val="en-US" w:eastAsia="zh-CN"/>
        </w:rPr>
      </w:pPr>
      <w:bookmarkStart w:id="35" w:name="_Toc14189"/>
      <w:r>
        <w:rPr>
          <w:rFonts w:hint="eastAsia"/>
          <w:lang w:val="en-US" w:eastAsia="zh-CN"/>
        </w:rPr>
        <w:t>六．英文介绍</w:t>
      </w:r>
      <w:bookmarkEnd w:id="3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 An Amazon Crawler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## Source Framework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Develope by Python, Look at the following：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spider (Crawler module)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download  (Crawler Download Module)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parse     (Crawler Parser Module)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logic     (Crawler Logic Module)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bin (Crawler Execution File)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spider (Crawler Entrance)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tool   (Auxiliary Tool)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config (Config Module)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base  (Config File)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config.py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    config.json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    log.json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tool (Basic Tool)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jfile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jhttp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jjson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jmysql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    --- log.py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acion (Action Module，Such as proxy IP,Useragent...)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test (Test Dir)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data (Data Keep)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log  (Log Keep)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client (Export Data)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doc (Help Doc)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## Third Party Library (to be installed)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```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pip3 install xlsxwriter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pip3 install pymysql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pip3 install requests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pip3 install bs4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pip3 install redis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yum install libxslt-devel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pip3 install lxml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pip3 install -U selenium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pip install requests[socks]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```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## Setting Environment Variables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```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set PYTHONPATH="G:/smartdo"  Window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export name="path"  Linux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```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sectPr>
      <w:footerReference r:id="rId4" w:type="default"/>
      <w:pgSz w:w="11906" w:h="16838"/>
      <w:pgMar w:top="720" w:right="720" w:bottom="720" w:left="72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723E"/>
    <w:multiLevelType w:val="singleLevel"/>
    <w:tmpl w:val="580872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97075"/>
    <w:multiLevelType w:val="singleLevel"/>
    <w:tmpl w:val="5809707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812CC2B"/>
    <w:multiLevelType w:val="singleLevel"/>
    <w:tmpl w:val="5812CC2B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D54FD"/>
    <w:rsid w:val="08F868BE"/>
    <w:rsid w:val="092826F7"/>
    <w:rsid w:val="0A1C527A"/>
    <w:rsid w:val="0A217374"/>
    <w:rsid w:val="0B3C26C6"/>
    <w:rsid w:val="100C513E"/>
    <w:rsid w:val="196832F9"/>
    <w:rsid w:val="1A77468F"/>
    <w:rsid w:val="1B8D582B"/>
    <w:rsid w:val="1E8B0D2A"/>
    <w:rsid w:val="1F371ED0"/>
    <w:rsid w:val="1FB120B7"/>
    <w:rsid w:val="21870662"/>
    <w:rsid w:val="24DF015C"/>
    <w:rsid w:val="27220458"/>
    <w:rsid w:val="2938267E"/>
    <w:rsid w:val="2A0B3370"/>
    <w:rsid w:val="2F9C315D"/>
    <w:rsid w:val="31277229"/>
    <w:rsid w:val="325E3B50"/>
    <w:rsid w:val="37914C1A"/>
    <w:rsid w:val="39556462"/>
    <w:rsid w:val="3DB11A3E"/>
    <w:rsid w:val="429379B7"/>
    <w:rsid w:val="43F624F6"/>
    <w:rsid w:val="45190B1E"/>
    <w:rsid w:val="480E50EA"/>
    <w:rsid w:val="482B679D"/>
    <w:rsid w:val="4AF20446"/>
    <w:rsid w:val="4D46095A"/>
    <w:rsid w:val="4DAF4152"/>
    <w:rsid w:val="4F1F4D79"/>
    <w:rsid w:val="4FE8102D"/>
    <w:rsid w:val="504F1826"/>
    <w:rsid w:val="51FD418D"/>
    <w:rsid w:val="52763D1E"/>
    <w:rsid w:val="5399112F"/>
    <w:rsid w:val="53B96CA1"/>
    <w:rsid w:val="547413F6"/>
    <w:rsid w:val="55A926DB"/>
    <w:rsid w:val="5816552E"/>
    <w:rsid w:val="5DD353C6"/>
    <w:rsid w:val="5F3561D9"/>
    <w:rsid w:val="60520812"/>
    <w:rsid w:val="60D2069A"/>
    <w:rsid w:val="62C82562"/>
    <w:rsid w:val="63410F4D"/>
    <w:rsid w:val="6796235D"/>
    <w:rsid w:val="6E573292"/>
    <w:rsid w:val="71AC12A4"/>
    <w:rsid w:val="72E65FC4"/>
    <w:rsid w:val="7B6D48E1"/>
    <w:rsid w:val="7D563D8F"/>
    <w:rsid w:val="7D6308EB"/>
    <w:rsid w:val="7F3C0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outlineLvl w:val="2"/>
    </w:pPr>
    <w:rPr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paragraph" w:customStyle="1" w:styleId="16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7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8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9">
    <w:name w:val="No Spacing"/>
    <w:qFormat/>
    <w:uiPriority w:val="0"/>
    <w:rPr>
      <w:rFonts w:hint="default" w:ascii="Times New Roman" w:hAnsi="Times New Roman" w:eastAsia="宋体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</customSectPr>
    <customSectPr/>
    <customSectPr/>
  </customSectProps>
  <customShpExts>
    <customShpInfo spid="_x0000_s1026" textRotate="1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5772</Words>
  <Characters>15081</Characters>
  <Lines>0</Lines>
  <Paragraphs>0</Paragraphs>
  <ScaleCrop>false</ScaleCrop>
  <LinksUpToDate>false</LinksUpToDate>
  <CharactersWithSpaces>18053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2016-10-28T03:55:14Z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